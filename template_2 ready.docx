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7C625BC5541448994B99CE9CC2E960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B93310" w:rsidRPr="005152F2" w:rsidRDefault="000A747E" w:rsidP="003856C9">
                <w:pPr>
                  <w:pStyle w:val="Heading1"/>
                </w:pPr>
                <w:r>
                  <w:t>RAHUL BHARGAV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759479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A747E" w:rsidP="000A747E">
                  <w:pPr>
                    <w:pStyle w:val="Heading3"/>
                  </w:pPr>
                  <w:r>
                    <w:t>rahulbhargavji@gmail.com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61229D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A747E" w:rsidP="000A747E">
                  <w:pPr>
                    <w:pStyle w:val="Heading3"/>
                  </w:pPr>
                  <w:r>
                    <w:t>(647)917-5454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4E901753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6B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E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eUoOFugYAABnjAAADgAAAAAAAAAAAAAAAAAuAgAAZHJz&#10;L2Uyb0RvYy54bWxQSwECLQAUAAYACAAAACEAaEcb0NgAAAADAQAADwAAAAAAAAAAAAAAAABCGwAA&#10;ZHJzL2Rvd25yZXYueG1sUEsFBgAAAAAEAAQA8wAAAEccAAAAAA==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26BD6" w:rsidP="00441EB9">
                  <w:pPr>
                    <w:pStyle w:val="Heading3"/>
                  </w:pPr>
                  <w:r>
                    <w:t>https://www.linkedin.com/i</w:t>
                  </w:r>
                  <w:r w:rsidR="000A747E" w:rsidRPr="00F26234">
                    <w:t>/rahul-bhargav-a4986690/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0A747E" w:rsidP="000A747E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facebook.com/rahulbhargav16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5A5668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67FBF17D7A449E58FED84F13148A2EF"/>
                      </w:placeholder>
                      <w:temporary/>
                      <w:showingPlcHdr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w:rPr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45A5E6F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0A747E" w:rsidP="000A747E">
                  <w:pPr>
                    <w:jc w:val="both"/>
                  </w:pPr>
                  <w:r>
                    <w:t xml:space="preserve">To be a part of company that allows competent growth </w:t>
                  </w:r>
                  <w:proofErr w:type="gramStart"/>
                  <w:r>
                    <w:t>which provides rewarding career while allowing me to use my skills and knowledge.</w:t>
                  </w:r>
                  <w:proofErr w:type="gramEnd"/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326BD6" w:rsidRDefault="005A5668" w:rsidP="0043426C">
                  <w:pPr>
                    <w:pStyle w:val="Heading3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alias w:val="Skills:"/>
                      <w:tag w:val="Skills:"/>
                      <w:id w:val="1490835561"/>
                      <w:placeholder>
                        <w:docPart w:val="06C6D0D308F9414A8DF09D288661F07E"/>
                      </w:placeholder>
                      <w:temporary/>
                      <w:showingPlcHdr/>
                    </w:sdtPr>
                    <w:sdtEndPr/>
                    <w:sdtContent>
                      <w:r w:rsidR="007B2F5C" w:rsidRPr="00326BD6">
                        <w:rPr>
                          <w:sz w:val="18"/>
                          <w:szCs w:val="18"/>
                        </w:rPr>
                        <w:t>Skills</w:t>
                      </w:r>
                    </w:sdtContent>
                  </w:sdt>
                </w:p>
                <w:p w:rsidR="00616FF4" w:rsidRPr="00326BD6" w:rsidRDefault="00616FF4" w:rsidP="00616FF4">
                  <w:pPr>
                    <w:pStyle w:val="GraphicElement"/>
                    <w:rPr>
                      <w:sz w:val="18"/>
                      <w:szCs w:val="18"/>
                    </w:rPr>
                  </w:pPr>
                  <w:r w:rsidRPr="00326BD6">
                    <w:rPr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2844D954" wp14:editId="7452437B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line w14:anchorId="2888AEB5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326BD6" w:rsidRDefault="00326BD6" w:rsidP="00326BD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</w:t>
                  </w:r>
                  <w:r w:rsidRPr="00326BD6">
                    <w:rPr>
                      <w:sz w:val="18"/>
                      <w:szCs w:val="18"/>
                    </w:rPr>
                    <w:t xml:space="preserve"> keep keen interest </w:t>
                  </w:r>
                  <w:r>
                    <w:rPr>
                      <w:sz w:val="18"/>
                      <w:szCs w:val="18"/>
                    </w:rPr>
                    <w:t>in taking up new thing</w:t>
                  </w:r>
                  <w:r w:rsidRPr="00326BD6">
                    <w:rPr>
                      <w:sz w:val="18"/>
                      <w:szCs w:val="18"/>
                    </w:rPr>
                    <w:t>.</w:t>
                  </w:r>
                </w:p>
                <w:p w:rsidR="00326BD6" w:rsidRPr="00326BD6" w:rsidRDefault="00326BD6" w:rsidP="00326BD6">
                  <w:pPr>
                    <w:rPr>
                      <w:sz w:val="18"/>
                      <w:szCs w:val="18"/>
                    </w:rPr>
                  </w:pPr>
                  <w:r w:rsidRPr="00326BD6">
                    <w:rPr>
                      <w:sz w:val="18"/>
                      <w:szCs w:val="18"/>
                    </w:rPr>
                    <w:t>I also have leadersh</w:t>
                  </w:r>
                  <w:r>
                    <w:rPr>
                      <w:sz w:val="18"/>
                      <w:szCs w:val="18"/>
                    </w:rPr>
                    <w:t>ip quality to execute team work.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A566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9B5783C75534D13BB2BEEA5439E4B6A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761EC2" w:rsidP="002B3890">
                  <w:pPr>
                    <w:pStyle w:val="Heading4"/>
                  </w:pPr>
                  <w:r>
                    <w:t>Marketing manager</w:t>
                  </w:r>
                </w:p>
                <w:p w:rsidR="008F6337" w:rsidRPr="005152F2" w:rsidRDefault="00326BD6" w:rsidP="008F6337">
                  <w:pPr>
                    <w:pStyle w:val="Heading5"/>
                  </w:pPr>
                  <w:r>
                    <w:t>DATE 2016 TO 2017</w:t>
                  </w:r>
                </w:p>
                <w:p w:rsidR="00761EC2" w:rsidRDefault="00326BD6" w:rsidP="00761EC2">
                  <w:r>
                    <w:t xml:space="preserve">I have worked in one of the Honda company </w:t>
                  </w:r>
                  <w:r w:rsidR="00761EC2">
                    <w:t xml:space="preserve">as a marketing executive and I got target to sell 5000 cars in six months that I </w:t>
                  </w:r>
                  <w:proofErr w:type="gramStart"/>
                  <w:r w:rsidR="00761EC2">
                    <w:t>have  completed</w:t>
                  </w:r>
                  <w:proofErr w:type="gramEnd"/>
                  <w:r w:rsidR="00761EC2">
                    <w:t xml:space="preserve"> within time it is all due to team work that I distributed work in small proportions and that resulted in fruitful work.</w:t>
                  </w:r>
                </w:p>
                <w:p w:rsidR="007B2F5C" w:rsidRPr="0043426C" w:rsidRDefault="00761EC2" w:rsidP="0043426C">
                  <w:pPr>
                    <w:pStyle w:val="Heading4"/>
                  </w:pPr>
                  <w:r>
                    <w:t>suplly manager</w:t>
                  </w:r>
                </w:p>
                <w:p w:rsidR="007B2F5C" w:rsidRPr="005152F2" w:rsidRDefault="00761EC2" w:rsidP="007B2F5C">
                  <w:pPr>
                    <w:pStyle w:val="Heading5"/>
                  </w:pPr>
                  <w:r>
                    <w:t>DATE 2017 to 2018</w:t>
                  </w:r>
                </w:p>
                <w:p w:rsidR="008F6337" w:rsidRDefault="00761EC2" w:rsidP="00761EC2">
                  <w:r>
                    <w:t xml:space="preserve">In this tenure I was employed as a supply chain manager to record all the inventories I took this task with full enthusiasm and there all record the inventories at receiving and shipment department </w:t>
                  </w:r>
                  <w:r w:rsidR="001C1492">
                    <w:t>very efficiently and was considered as a best employee.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A566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45C30E8675D442880F8AB22D1D78592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25FCBA2CB2754DFF911B5A0CA93A1E00"/>
                    </w:placeholder>
                    <w:temporary/>
                    <w:showingPlcHdr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63BDBFD2A84F40C4BCF00A2F98380A9F"/>
                    </w:placeholder>
                    <w:temporary/>
                    <w:showingPlcHdr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:rsidR="008F6337" w:rsidRDefault="001C1492" w:rsidP="001C1492">
                  <w:r>
                    <w:t xml:space="preserve">B.TECH In Computer Science from GNDU Regional Campus Jalandhar, Punjab, India </w:t>
                  </w:r>
                </w:p>
                <w:p w:rsidR="001C1492" w:rsidRDefault="001C1492" w:rsidP="001C1492">
                  <w:r>
                    <w:t>Diploma In Multimedia OLX Film Studio Punjab, India</w:t>
                  </w: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5A5668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975F1C1886F43D89D3561598E3C3484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:rsidR="008F6337" w:rsidRDefault="001C1492" w:rsidP="001C1492">
                  <w:r>
                    <w:t xml:space="preserve">I took one of the social activity in my home town in which we have worked as a team to profit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economically weak </w:t>
                  </w:r>
                  <w:proofErr w:type="gramStart"/>
                  <w:r>
                    <w:t>students .</w:t>
                  </w:r>
                  <w:proofErr w:type="gramEnd"/>
                </w:p>
                <w:p w:rsidR="001C1492" w:rsidRDefault="001C1492" w:rsidP="001C1492">
                  <w:r>
                    <w:t>In my college I was selected</w:t>
                  </w:r>
                  <w:r w:rsidR="00B002F0">
                    <w:t xml:space="preserve"> as a leader of one of the organization that is known as a National Student Union (N.S.U.I</w:t>
                  </w:r>
                  <w:bookmarkStart w:id="0" w:name="_GoBack"/>
                  <w:bookmarkEnd w:id="0"/>
                  <w:r w:rsidR="00B002F0">
                    <w:t>)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668" w:rsidRDefault="005A5668" w:rsidP="003856C9">
      <w:pPr>
        <w:spacing w:after="0" w:line="240" w:lineRule="auto"/>
      </w:pPr>
      <w:r>
        <w:separator/>
      </w:r>
    </w:p>
  </w:endnote>
  <w:endnote w:type="continuationSeparator" w:id="0">
    <w:p w:rsidR="005A5668" w:rsidRDefault="005A566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 w:rsidP="007803B7">
    <w:pPr>
      <w:pStyle w:val="Footer"/>
    </w:pPr>
    <w:r w:rsidRPr="00DC79BB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5F05383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26BD6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5FE" w:rsidRDefault="00DC79BB">
    <w:pPr>
      <w:pStyle w:val="Footer"/>
    </w:pPr>
    <w:r w:rsidRPr="00DC79BB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44FF9130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668" w:rsidRDefault="005A5668" w:rsidP="003856C9">
      <w:pPr>
        <w:spacing w:after="0" w:line="240" w:lineRule="auto"/>
      </w:pPr>
      <w:r>
        <w:separator/>
      </w:r>
    </w:p>
  </w:footnote>
  <w:footnote w:type="continuationSeparator" w:id="0">
    <w:p w:rsidR="005A5668" w:rsidRDefault="005A566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6C9" w:rsidRDefault="007803B7">
    <w:pPr>
      <w:pStyle w:val="Header"/>
    </w:pPr>
    <w:r w:rsidRPr="00DC79BB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2CB585B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9BB" w:rsidRDefault="00DC79BB">
    <w:pPr>
      <w:pStyle w:val="Header"/>
    </w:pPr>
    <w:r w:rsidRPr="00DC79BB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5="http://schemas.microsoft.com/office/word/2012/wordml">
          <w:pict>
            <v:group w14:anchorId="34EB762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7B2"/>
    <w:rsid w:val="00052BE1"/>
    <w:rsid w:val="0007412A"/>
    <w:rsid w:val="000A747E"/>
    <w:rsid w:val="0010199E"/>
    <w:rsid w:val="001765FE"/>
    <w:rsid w:val="0019561F"/>
    <w:rsid w:val="001B32D2"/>
    <w:rsid w:val="001C1492"/>
    <w:rsid w:val="00293B83"/>
    <w:rsid w:val="002A3621"/>
    <w:rsid w:val="002B3890"/>
    <w:rsid w:val="002B7747"/>
    <w:rsid w:val="002C77B9"/>
    <w:rsid w:val="002F485A"/>
    <w:rsid w:val="003053D9"/>
    <w:rsid w:val="00326BD6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5668"/>
    <w:rsid w:val="005A7E57"/>
    <w:rsid w:val="00616FF4"/>
    <w:rsid w:val="006A3CE7"/>
    <w:rsid w:val="00743379"/>
    <w:rsid w:val="00746FB4"/>
    <w:rsid w:val="00761EC2"/>
    <w:rsid w:val="007803B7"/>
    <w:rsid w:val="007B2F5C"/>
    <w:rsid w:val="007C5F05"/>
    <w:rsid w:val="00832043"/>
    <w:rsid w:val="00832F81"/>
    <w:rsid w:val="008C7CA2"/>
    <w:rsid w:val="008F6337"/>
    <w:rsid w:val="009F27B2"/>
    <w:rsid w:val="00A42F91"/>
    <w:rsid w:val="00AF1258"/>
    <w:rsid w:val="00B002F0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32671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C625BC5541448994B99CE9CC2E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BAFC-5D04-4CCB-922B-9B1EC9BE71C6}"/>
      </w:docPartPr>
      <w:docPartBody>
        <w:p w:rsidR="00BB2888" w:rsidRDefault="001C106C">
          <w:pPr>
            <w:pStyle w:val="67C625BC5541448994B99CE9CC2E9606"/>
          </w:pPr>
          <w:r w:rsidRPr="005152F2">
            <w:t>Your Name</w:t>
          </w:r>
        </w:p>
      </w:docPartBody>
    </w:docPart>
    <w:docPart>
      <w:docPartPr>
        <w:name w:val="567FBF17D7A449E58FED84F13148A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6F614-A7FB-4CD5-B414-1534221FAEB0}"/>
      </w:docPartPr>
      <w:docPartBody>
        <w:p w:rsidR="00BB2888" w:rsidRDefault="001C106C">
          <w:pPr>
            <w:pStyle w:val="567FBF17D7A449E58FED84F13148A2EF"/>
          </w:pPr>
          <w:r>
            <w:t>Objective</w:t>
          </w:r>
        </w:p>
      </w:docPartBody>
    </w:docPart>
    <w:docPart>
      <w:docPartPr>
        <w:name w:val="06C6D0D308F9414A8DF09D288661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C1988-6EC0-402A-B900-507F24668EC3}"/>
      </w:docPartPr>
      <w:docPartBody>
        <w:p w:rsidR="00BB2888" w:rsidRDefault="001C106C">
          <w:pPr>
            <w:pStyle w:val="06C6D0D308F9414A8DF09D288661F07E"/>
          </w:pPr>
          <w:r>
            <w:t>Skills</w:t>
          </w:r>
        </w:p>
      </w:docPartBody>
    </w:docPart>
    <w:docPart>
      <w:docPartPr>
        <w:name w:val="39B5783C75534D13BB2BEEA5439E4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B1B0C-9582-4A8C-B9DF-8E541FCDAEB6}"/>
      </w:docPartPr>
      <w:docPartBody>
        <w:p w:rsidR="00BB2888" w:rsidRDefault="001C106C">
          <w:pPr>
            <w:pStyle w:val="39B5783C75534D13BB2BEEA5439E4B6A"/>
          </w:pPr>
          <w:r w:rsidRPr="005152F2">
            <w:t>Experience</w:t>
          </w:r>
        </w:p>
      </w:docPartBody>
    </w:docPart>
    <w:docPart>
      <w:docPartPr>
        <w:name w:val="245C30E8675D442880F8AB22D1D78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618CE-F2A4-46B5-998E-18F51F96E11C}"/>
      </w:docPartPr>
      <w:docPartBody>
        <w:p w:rsidR="00BB2888" w:rsidRDefault="001C106C">
          <w:pPr>
            <w:pStyle w:val="245C30E8675D442880F8AB22D1D78592"/>
          </w:pPr>
          <w:r w:rsidRPr="005152F2">
            <w:t>Education</w:t>
          </w:r>
        </w:p>
      </w:docPartBody>
    </w:docPart>
    <w:docPart>
      <w:docPartPr>
        <w:name w:val="25FCBA2CB2754DFF911B5A0CA93A1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8FEC1-2AC5-4A9D-91F7-18F4163388AD}"/>
      </w:docPartPr>
      <w:docPartBody>
        <w:p w:rsidR="00BB2888" w:rsidRDefault="001C106C">
          <w:pPr>
            <w:pStyle w:val="25FCBA2CB2754DFF911B5A0CA93A1E00"/>
          </w:pPr>
          <w:r w:rsidRPr="0043426C">
            <w:t>Degree / Date Earned</w:t>
          </w:r>
        </w:p>
      </w:docPartBody>
    </w:docPart>
    <w:docPart>
      <w:docPartPr>
        <w:name w:val="63BDBFD2A84F40C4BCF00A2F98380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5ACA2-6B9E-4ECC-9D07-D0E71D3FEDBE}"/>
      </w:docPartPr>
      <w:docPartBody>
        <w:p w:rsidR="00BB2888" w:rsidRDefault="001C106C">
          <w:pPr>
            <w:pStyle w:val="63BDBFD2A84F40C4BCF00A2F98380A9F"/>
          </w:pPr>
          <w:r w:rsidRPr="005152F2">
            <w:t>School</w:t>
          </w:r>
        </w:p>
      </w:docPartBody>
    </w:docPart>
    <w:docPart>
      <w:docPartPr>
        <w:name w:val="B975F1C1886F43D89D3561598E3C3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6AD12-918D-4C5B-9B36-4E8D9EFF2665}"/>
      </w:docPartPr>
      <w:docPartBody>
        <w:p w:rsidR="00BB2888" w:rsidRDefault="001C106C">
          <w:pPr>
            <w:pStyle w:val="B975F1C1886F43D89D3561598E3C3484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6C"/>
    <w:rsid w:val="000D23D1"/>
    <w:rsid w:val="001C106C"/>
    <w:rsid w:val="00772967"/>
    <w:rsid w:val="00B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C625BC5541448994B99CE9CC2E9606">
    <w:name w:val="67C625BC5541448994B99CE9CC2E9606"/>
  </w:style>
  <w:style w:type="paragraph" w:customStyle="1" w:styleId="C86A8A4D763344F0B872060EC0251BCA">
    <w:name w:val="C86A8A4D763344F0B872060EC0251BCA"/>
  </w:style>
  <w:style w:type="paragraph" w:customStyle="1" w:styleId="FFD863FA31D542BCA0D7FFF690B43415">
    <w:name w:val="FFD863FA31D542BCA0D7FFF690B43415"/>
  </w:style>
  <w:style w:type="paragraph" w:customStyle="1" w:styleId="DDA7C15A8BDC48678BBE40F2CD2BE915">
    <w:name w:val="DDA7C15A8BDC48678BBE40F2CD2BE915"/>
  </w:style>
  <w:style w:type="paragraph" w:customStyle="1" w:styleId="58ECCE0EE89A48C9AFE9BF17E9CF4B4E">
    <w:name w:val="58ECCE0EE89A48C9AFE9BF17E9CF4B4E"/>
  </w:style>
  <w:style w:type="paragraph" w:customStyle="1" w:styleId="567FBF17D7A449E58FED84F13148A2EF">
    <w:name w:val="567FBF17D7A449E58FED84F13148A2EF"/>
  </w:style>
  <w:style w:type="paragraph" w:customStyle="1" w:styleId="835E04C7F24948E1B486670500B8A09D">
    <w:name w:val="835E04C7F24948E1B486670500B8A09D"/>
  </w:style>
  <w:style w:type="paragraph" w:customStyle="1" w:styleId="06C6D0D308F9414A8DF09D288661F07E">
    <w:name w:val="06C6D0D308F9414A8DF09D288661F07E"/>
  </w:style>
  <w:style w:type="paragraph" w:customStyle="1" w:styleId="77193C7301BA4E29A9B5A5E01E0478CB">
    <w:name w:val="77193C7301BA4E29A9B5A5E01E0478CB"/>
  </w:style>
  <w:style w:type="paragraph" w:customStyle="1" w:styleId="39B5783C75534D13BB2BEEA5439E4B6A">
    <w:name w:val="39B5783C75534D13BB2BEEA5439E4B6A"/>
  </w:style>
  <w:style w:type="paragraph" w:customStyle="1" w:styleId="86DB669CBD3B4EF2BB88476F0B6C5212">
    <w:name w:val="86DB669CBD3B4EF2BB88476F0B6C5212"/>
  </w:style>
  <w:style w:type="paragraph" w:customStyle="1" w:styleId="31CE056C76D24BA2AE5D8920FDD77DB6">
    <w:name w:val="31CE056C76D24BA2AE5D8920FDD77DB6"/>
  </w:style>
  <w:style w:type="paragraph" w:customStyle="1" w:styleId="A57D80679AF740BABAC64F5AB7561AED">
    <w:name w:val="A57D80679AF740BABAC64F5AB7561AED"/>
  </w:style>
  <w:style w:type="paragraph" w:customStyle="1" w:styleId="EEC5B20C917D48DCA67438C60D11F878">
    <w:name w:val="EEC5B20C917D48DCA67438C60D11F878"/>
  </w:style>
  <w:style w:type="paragraph" w:customStyle="1" w:styleId="42C6BB2AA0D54D7094E7B0CF18374F81">
    <w:name w:val="42C6BB2AA0D54D7094E7B0CF18374F81"/>
  </w:style>
  <w:style w:type="paragraph" w:customStyle="1" w:styleId="6509A21F71334913A9A07E596B73B83B">
    <w:name w:val="6509A21F71334913A9A07E596B73B83B"/>
  </w:style>
  <w:style w:type="paragraph" w:customStyle="1" w:styleId="245C30E8675D442880F8AB22D1D78592">
    <w:name w:val="245C30E8675D442880F8AB22D1D78592"/>
  </w:style>
  <w:style w:type="paragraph" w:customStyle="1" w:styleId="25FCBA2CB2754DFF911B5A0CA93A1E00">
    <w:name w:val="25FCBA2CB2754DFF911B5A0CA93A1E00"/>
  </w:style>
  <w:style w:type="paragraph" w:customStyle="1" w:styleId="63BDBFD2A84F40C4BCF00A2F98380A9F">
    <w:name w:val="63BDBFD2A84F40C4BCF00A2F98380A9F"/>
  </w:style>
  <w:style w:type="paragraph" w:customStyle="1" w:styleId="147A5C3FF971404F8FA5DC153DA7C92A">
    <w:name w:val="147A5C3FF971404F8FA5DC153DA7C92A"/>
  </w:style>
  <w:style w:type="paragraph" w:customStyle="1" w:styleId="B975F1C1886F43D89D3561598E3C3484">
    <w:name w:val="B975F1C1886F43D89D3561598E3C3484"/>
  </w:style>
  <w:style w:type="paragraph" w:customStyle="1" w:styleId="D8393680C8634CF58F2D8C4CE2C6F6C3">
    <w:name w:val="D8393680C8634CF58F2D8C4CE2C6F6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C625BC5541448994B99CE9CC2E9606">
    <w:name w:val="67C625BC5541448994B99CE9CC2E9606"/>
  </w:style>
  <w:style w:type="paragraph" w:customStyle="1" w:styleId="C86A8A4D763344F0B872060EC0251BCA">
    <w:name w:val="C86A8A4D763344F0B872060EC0251BCA"/>
  </w:style>
  <w:style w:type="paragraph" w:customStyle="1" w:styleId="FFD863FA31D542BCA0D7FFF690B43415">
    <w:name w:val="FFD863FA31D542BCA0D7FFF690B43415"/>
  </w:style>
  <w:style w:type="paragraph" w:customStyle="1" w:styleId="DDA7C15A8BDC48678BBE40F2CD2BE915">
    <w:name w:val="DDA7C15A8BDC48678BBE40F2CD2BE915"/>
  </w:style>
  <w:style w:type="paragraph" w:customStyle="1" w:styleId="58ECCE0EE89A48C9AFE9BF17E9CF4B4E">
    <w:name w:val="58ECCE0EE89A48C9AFE9BF17E9CF4B4E"/>
  </w:style>
  <w:style w:type="paragraph" w:customStyle="1" w:styleId="567FBF17D7A449E58FED84F13148A2EF">
    <w:name w:val="567FBF17D7A449E58FED84F13148A2EF"/>
  </w:style>
  <w:style w:type="paragraph" w:customStyle="1" w:styleId="835E04C7F24948E1B486670500B8A09D">
    <w:name w:val="835E04C7F24948E1B486670500B8A09D"/>
  </w:style>
  <w:style w:type="paragraph" w:customStyle="1" w:styleId="06C6D0D308F9414A8DF09D288661F07E">
    <w:name w:val="06C6D0D308F9414A8DF09D288661F07E"/>
  </w:style>
  <w:style w:type="paragraph" w:customStyle="1" w:styleId="77193C7301BA4E29A9B5A5E01E0478CB">
    <w:name w:val="77193C7301BA4E29A9B5A5E01E0478CB"/>
  </w:style>
  <w:style w:type="paragraph" w:customStyle="1" w:styleId="39B5783C75534D13BB2BEEA5439E4B6A">
    <w:name w:val="39B5783C75534D13BB2BEEA5439E4B6A"/>
  </w:style>
  <w:style w:type="paragraph" w:customStyle="1" w:styleId="86DB669CBD3B4EF2BB88476F0B6C5212">
    <w:name w:val="86DB669CBD3B4EF2BB88476F0B6C5212"/>
  </w:style>
  <w:style w:type="paragraph" w:customStyle="1" w:styleId="31CE056C76D24BA2AE5D8920FDD77DB6">
    <w:name w:val="31CE056C76D24BA2AE5D8920FDD77DB6"/>
  </w:style>
  <w:style w:type="paragraph" w:customStyle="1" w:styleId="A57D80679AF740BABAC64F5AB7561AED">
    <w:name w:val="A57D80679AF740BABAC64F5AB7561AED"/>
  </w:style>
  <w:style w:type="paragraph" w:customStyle="1" w:styleId="EEC5B20C917D48DCA67438C60D11F878">
    <w:name w:val="EEC5B20C917D48DCA67438C60D11F878"/>
  </w:style>
  <w:style w:type="paragraph" w:customStyle="1" w:styleId="42C6BB2AA0D54D7094E7B0CF18374F81">
    <w:name w:val="42C6BB2AA0D54D7094E7B0CF18374F81"/>
  </w:style>
  <w:style w:type="paragraph" w:customStyle="1" w:styleId="6509A21F71334913A9A07E596B73B83B">
    <w:name w:val="6509A21F71334913A9A07E596B73B83B"/>
  </w:style>
  <w:style w:type="paragraph" w:customStyle="1" w:styleId="245C30E8675D442880F8AB22D1D78592">
    <w:name w:val="245C30E8675D442880F8AB22D1D78592"/>
  </w:style>
  <w:style w:type="paragraph" w:customStyle="1" w:styleId="25FCBA2CB2754DFF911B5A0CA93A1E00">
    <w:name w:val="25FCBA2CB2754DFF911B5A0CA93A1E00"/>
  </w:style>
  <w:style w:type="paragraph" w:customStyle="1" w:styleId="63BDBFD2A84F40C4BCF00A2F98380A9F">
    <w:name w:val="63BDBFD2A84F40C4BCF00A2F98380A9F"/>
  </w:style>
  <w:style w:type="paragraph" w:customStyle="1" w:styleId="147A5C3FF971404F8FA5DC153DA7C92A">
    <w:name w:val="147A5C3FF971404F8FA5DC153DA7C92A"/>
  </w:style>
  <w:style w:type="paragraph" w:customStyle="1" w:styleId="B975F1C1886F43D89D3561598E3C3484">
    <w:name w:val="B975F1C1886F43D89D3561598E3C3484"/>
  </w:style>
  <w:style w:type="paragraph" w:customStyle="1" w:styleId="D8393680C8634CF58F2D8C4CE2C6F6C3">
    <w:name w:val="D8393680C8634CF58F2D8C4CE2C6F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42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BHARGAV</dc:creator>
  <cp:keywords/>
  <dc:description/>
  <cp:lastModifiedBy>Windows User</cp:lastModifiedBy>
  <cp:revision>4</cp:revision>
  <dcterms:created xsi:type="dcterms:W3CDTF">2018-03-03T16:25:00Z</dcterms:created>
  <dcterms:modified xsi:type="dcterms:W3CDTF">2018-03-07T00:57:00Z</dcterms:modified>
</cp:coreProperties>
</file>